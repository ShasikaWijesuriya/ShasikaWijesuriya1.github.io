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4826C6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7B311E5" w14:textId="3CFFE2AF" w:rsidR="001B2ABD" w:rsidRDefault="00ED2C8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CC3CB85" wp14:editId="570B8EF0">
                  <wp:simplePos x="0" y="0"/>
                  <wp:positionH relativeFrom="column">
                    <wp:posOffset>628015</wp:posOffset>
                  </wp:positionH>
                  <wp:positionV relativeFrom="paragraph">
                    <wp:posOffset>0</wp:posOffset>
                  </wp:positionV>
                  <wp:extent cx="883920" cy="2891155"/>
                  <wp:effectExtent l="0" t="0" r="0" b="4445"/>
                  <wp:wrapTight wrapText="bothSides">
                    <wp:wrapPolygon edited="0">
                      <wp:start x="0" y="0"/>
                      <wp:lineTo x="0" y="21491"/>
                      <wp:lineTo x="20948" y="21491"/>
                      <wp:lineTo x="20948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2891155"/>
                          </a:xfrm>
                          <a:prstGeom prst="rect">
                            <a:avLst/>
                          </a:prstGeom>
                          <a:pattFill prst="dk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 w14:paraId="6BC2497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78A55AC" w14:textId="5A23250F" w:rsidR="001B2ABD" w:rsidRDefault="000B23D5" w:rsidP="001B2ABD">
            <w:pPr>
              <w:pStyle w:val="Title"/>
            </w:pPr>
            <w:r>
              <w:t>Shasika Wijesuriya</w:t>
            </w:r>
          </w:p>
          <w:p w14:paraId="3105545E" w14:textId="4EB0DB4D" w:rsidR="001B2ABD" w:rsidRDefault="000B23D5" w:rsidP="001B2ABD">
            <w:pPr>
              <w:pStyle w:val="Subtitle"/>
            </w:pPr>
            <w:r>
              <w:rPr>
                <w:spacing w:val="0"/>
                <w:w w:val="100"/>
              </w:rPr>
              <w:t xml:space="preserve">Executive @ Commercial Bank </w:t>
            </w:r>
          </w:p>
        </w:tc>
      </w:tr>
      <w:tr w:rsidR="001B2ABD" w14:paraId="5233CC69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74033513B36045B38B751B419EB0CD03"/>
              </w:placeholder>
              <w:temporary/>
              <w:showingPlcHdr/>
              <w15:appearance w15:val="hidden"/>
            </w:sdtPr>
            <w:sdtContent>
              <w:p w14:paraId="0A862FA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42AD2FC" w14:textId="4FE7E3C4" w:rsidR="00036450" w:rsidRDefault="00B85D47" w:rsidP="009260CD">
            <w:r w:rsidRPr="00B85D47">
              <w:t>With a strong foundation in banking and finance, I bring extensive experience as an executive at Commercial Bank. I have honed my skills in leadership, client relations, and operational management, combining practical expertise with an academic background that fuels my strategic insights.</w:t>
            </w:r>
            <w:r w:rsidR="002134C1">
              <w:t xml:space="preserve"> Furthermore, huge desire in pursuing an IT related degree program in a reputed university and hoping to enter to IT world with a bang.</w:t>
            </w:r>
          </w:p>
          <w:p w14:paraId="49ECBCD4" w14:textId="77777777" w:rsidR="00036450" w:rsidRDefault="00036450" w:rsidP="00036450"/>
          <w:sdt>
            <w:sdtPr>
              <w:id w:val="-1954003311"/>
              <w:placeholder>
                <w:docPart w:val="B69E96EA6EBA4C6083351CBB3408D05F"/>
              </w:placeholder>
              <w:temporary/>
              <w:showingPlcHdr/>
              <w15:appearance w15:val="hidden"/>
            </w:sdtPr>
            <w:sdtContent>
              <w:p w14:paraId="1A14DC1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E112100BD3249B5A618BDE55A50F280"/>
              </w:placeholder>
              <w:temporary/>
              <w:showingPlcHdr/>
              <w15:appearance w15:val="hidden"/>
            </w:sdtPr>
            <w:sdtContent>
              <w:p w14:paraId="2D4C5EB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5DA255C" w14:textId="417EE7B5" w:rsidR="004D3011" w:rsidRDefault="00AE5BCF" w:rsidP="004D3011">
            <w:r>
              <w:t>+97 777161240</w:t>
            </w:r>
          </w:p>
          <w:p w14:paraId="7CD831EE" w14:textId="77777777" w:rsidR="004D3011" w:rsidRPr="004D3011" w:rsidRDefault="004D3011" w:rsidP="004D3011"/>
          <w:p w14:paraId="0784C8F3" w14:textId="77777777" w:rsidR="004D3011" w:rsidRDefault="004D3011" w:rsidP="004D3011"/>
          <w:sdt>
            <w:sdtPr>
              <w:id w:val="-240260293"/>
              <w:placeholder>
                <w:docPart w:val="3D1CB908F7464171B091589F139AB26A"/>
              </w:placeholder>
              <w:temporary/>
              <w:showingPlcHdr/>
              <w15:appearance w15:val="hidden"/>
            </w:sdtPr>
            <w:sdtContent>
              <w:p w14:paraId="0C1DC84E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D9A0A63" w14:textId="73E90944" w:rsidR="00036450" w:rsidRPr="00E4381A" w:rsidRDefault="00AE5BCF" w:rsidP="004D3011">
            <w:pPr>
              <w:rPr>
                <w:rStyle w:val="Hyperlink"/>
              </w:rPr>
            </w:pPr>
            <w:r>
              <w:t>shasikawijesuriya@lifepathedu.com</w:t>
            </w:r>
          </w:p>
          <w:sdt>
            <w:sdtPr>
              <w:id w:val="-1444214663"/>
              <w:placeholder>
                <w:docPart w:val="733358BEC4D34A5EAD6D4CA40875CE73"/>
              </w:placeholder>
              <w:temporary/>
              <w:showingPlcHdr/>
              <w15:appearance w15:val="hidden"/>
            </w:sdtPr>
            <w:sdtContent>
              <w:p w14:paraId="498D5EB1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F768757" w14:textId="7ACB6F18" w:rsidR="004D3011" w:rsidRDefault="00AE5BCF" w:rsidP="004D3011">
            <w:r>
              <w:t>Playing Cricket</w:t>
            </w:r>
          </w:p>
          <w:p w14:paraId="1132E2AF" w14:textId="4972B66E" w:rsidR="004D3011" w:rsidRDefault="00AE5BCF" w:rsidP="004D3011">
            <w:r>
              <w:t>Playing Video Games</w:t>
            </w:r>
          </w:p>
          <w:p w14:paraId="682F1163" w14:textId="2EEBE5A8" w:rsidR="004D3011" w:rsidRDefault="00AE5BCF" w:rsidP="004D3011">
            <w:r>
              <w:t>Watching Films</w:t>
            </w:r>
          </w:p>
          <w:p w14:paraId="75F8CEF6" w14:textId="1685F0CC" w:rsidR="00166A99" w:rsidRDefault="00166A99" w:rsidP="004D3011">
            <w:r>
              <w:t>Interested in programming</w:t>
            </w:r>
          </w:p>
          <w:p w14:paraId="3245F96D" w14:textId="77777777" w:rsidR="002134C1" w:rsidRDefault="002134C1" w:rsidP="004D3011"/>
          <w:p w14:paraId="70BAFD8B" w14:textId="3180D86F" w:rsidR="004D3011" w:rsidRPr="004D3011" w:rsidRDefault="004D3011" w:rsidP="004D3011"/>
        </w:tc>
        <w:tc>
          <w:tcPr>
            <w:tcW w:w="720" w:type="dxa"/>
          </w:tcPr>
          <w:p w14:paraId="509DC3F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5B0CFA344684959844869FE22590BE7"/>
              </w:placeholder>
              <w:temporary/>
              <w:showingPlcHdr/>
              <w15:appearance w15:val="hidden"/>
            </w:sdtPr>
            <w:sdtContent>
              <w:p w14:paraId="4F74C2E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D66441A" w14:textId="5FD7F65F" w:rsidR="00036450" w:rsidRPr="00036450" w:rsidRDefault="002134C1" w:rsidP="00B359E4">
            <w:pPr>
              <w:pStyle w:val="Heading4"/>
            </w:pPr>
            <w:r>
              <w:t>Institute of Bankers of Sri Lanka</w:t>
            </w:r>
          </w:p>
          <w:p w14:paraId="674F8304" w14:textId="57015623" w:rsidR="00036450" w:rsidRPr="00B359E4" w:rsidRDefault="002134C1" w:rsidP="00B359E4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present</w:t>
            </w:r>
          </w:p>
          <w:p w14:paraId="70622E08" w14:textId="4BE96033" w:rsidR="004D3011" w:rsidRDefault="002134C1" w:rsidP="00036450">
            <w:r>
              <w:t xml:space="preserve">I have successfully completed the diploma program in Banking for Intermediate </w:t>
            </w:r>
            <w:r w:rsidR="00166A99">
              <w:t xml:space="preserve">in </w:t>
            </w:r>
            <w:r>
              <w:t>Applied Banking and Finance in 2023.</w:t>
            </w:r>
          </w:p>
          <w:p w14:paraId="70D17A58" w14:textId="77777777" w:rsidR="00166A99" w:rsidRDefault="00166A99" w:rsidP="00036450"/>
          <w:p w14:paraId="2F643DE9" w14:textId="079709E9" w:rsidR="00166A99" w:rsidRPr="00036450" w:rsidRDefault="00166A99" w:rsidP="00166A99">
            <w:pPr>
              <w:pStyle w:val="Heading4"/>
            </w:pPr>
            <w:r>
              <w:t>Java Institute of Sri Lanka</w:t>
            </w:r>
          </w:p>
          <w:p w14:paraId="3D60E554" w14:textId="757052E0" w:rsidR="00166A99" w:rsidRDefault="00166A99" w:rsidP="00166A99">
            <w:r>
              <w:t>Learned basics of JAVA in year 2018.</w:t>
            </w:r>
          </w:p>
          <w:p w14:paraId="168CB764" w14:textId="77777777" w:rsidR="00166A99" w:rsidRDefault="00166A99" w:rsidP="00036450"/>
          <w:p w14:paraId="018CD33C" w14:textId="77777777" w:rsidR="00036450" w:rsidRDefault="00036450" w:rsidP="00036450"/>
          <w:p w14:paraId="12904EAF" w14:textId="65D23F9C" w:rsidR="00036450" w:rsidRPr="00B359E4" w:rsidRDefault="002134C1" w:rsidP="00B359E4">
            <w:pPr>
              <w:pStyle w:val="Heading4"/>
            </w:pPr>
            <w:r>
              <w:t>Ananda College Colombo 10.</w:t>
            </w:r>
          </w:p>
          <w:p w14:paraId="115AA356" w14:textId="65C67FF9" w:rsidR="00036450" w:rsidRDefault="002134C1" w:rsidP="00036450">
            <w:r>
              <w:t xml:space="preserve">I have attended one of the best boy’s schools here in Sri Lanka for my primary education until </w:t>
            </w:r>
            <w:r w:rsidR="00166A99">
              <w:t xml:space="preserve">Advanced Level examination </w:t>
            </w:r>
            <w:r>
              <w:t>which I have successfully completed in year 2016.</w:t>
            </w:r>
          </w:p>
          <w:sdt>
            <w:sdtPr>
              <w:id w:val="1001553383"/>
              <w:placeholder>
                <w:docPart w:val="FEF0A5C18E7B44929F59AA360DEDE98C"/>
              </w:placeholder>
              <w:temporary/>
              <w:showingPlcHdr/>
              <w15:appearance w15:val="hidden"/>
            </w:sdtPr>
            <w:sdtContent>
              <w:p w14:paraId="5D38C73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63EC8C4" w14:textId="314A42F7" w:rsidR="00036450" w:rsidRDefault="009B320D" w:rsidP="00B359E4">
            <w:pPr>
              <w:pStyle w:val="Heading4"/>
              <w:rPr>
                <w:bCs/>
              </w:rPr>
            </w:pPr>
            <w:r>
              <w:t>Commercial Bank of Ceylon PLC</w:t>
            </w:r>
            <w:r w:rsidR="00036450">
              <w:t xml:space="preserve"> </w:t>
            </w:r>
            <w:r>
              <w:t>-</w:t>
            </w:r>
            <w:r w:rsidR="00036450" w:rsidRPr="00036450">
              <w:t xml:space="preserve"> </w:t>
            </w:r>
            <w:r>
              <w:t>Executive</w:t>
            </w:r>
          </w:p>
          <w:p w14:paraId="11A8EDDC" w14:textId="159FD121" w:rsidR="00036450" w:rsidRPr="00036450" w:rsidRDefault="009B320D" w:rsidP="00B359E4">
            <w:pPr>
              <w:pStyle w:val="Date"/>
            </w:pPr>
            <w:r>
              <w:t>March 2018</w:t>
            </w:r>
            <w:r w:rsidR="00166A99">
              <w:t xml:space="preserve"> </w:t>
            </w:r>
            <w:r w:rsidR="00036450" w:rsidRPr="00036450">
              <w:t>–</w:t>
            </w:r>
            <w:r w:rsidR="00166A99">
              <w:t xml:space="preserve"> </w:t>
            </w:r>
            <w:r>
              <w:t>Present</w:t>
            </w:r>
          </w:p>
          <w:p w14:paraId="28D018D1" w14:textId="3004922C" w:rsidR="004D3011" w:rsidRDefault="002134C1" w:rsidP="00036450">
            <w:r>
              <w:t>Currently attached to credit department of</w:t>
            </w:r>
            <w:r w:rsidR="00036450" w:rsidRPr="00036450">
              <w:t xml:space="preserve"> </w:t>
            </w:r>
            <w:r>
              <w:t>branch office of Commercial Bank of Ceylon PLC for offering credit services to the bank’s loyal customers.</w:t>
            </w:r>
          </w:p>
          <w:sdt>
            <w:sdtPr>
              <w:id w:val="1669594239"/>
              <w:placeholder>
                <w:docPart w:val="DD703D1259B746F483743CE8A98F6742"/>
              </w:placeholder>
              <w:temporary/>
              <w:showingPlcHdr/>
              <w15:appearance w15:val="hidden"/>
            </w:sdtPr>
            <w:sdtContent>
              <w:p w14:paraId="299D88B4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4B64D7F" w14:textId="77777777" w:rsidR="00036450" w:rsidRPr="00166A99" w:rsidRDefault="00166A99" w:rsidP="00166A99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166A99">
              <w:rPr>
                <w:noProof/>
                <w:color w:val="000000" w:themeColor="text1"/>
              </w:rPr>
              <w:t xml:space="preserve">Worked as a banker since I have left school and </w:t>
            </w:r>
            <w:r>
              <w:rPr>
                <w:noProof/>
                <w:color w:val="000000" w:themeColor="text1"/>
              </w:rPr>
              <w:t>posses enough experience in banking and finance sector.</w:t>
            </w:r>
          </w:p>
          <w:p w14:paraId="58CD4D89" w14:textId="77777777" w:rsidR="00166A99" w:rsidRPr="00166A99" w:rsidRDefault="00166A99" w:rsidP="00166A99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>Played cricket until the age of 17 under Maharagam Youth Centre. (Club level)</w:t>
            </w:r>
          </w:p>
          <w:p w14:paraId="1B922F78" w14:textId="265BF48C" w:rsidR="00166A99" w:rsidRPr="00166A99" w:rsidRDefault="00166A99" w:rsidP="00166A99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 xml:space="preserve">Highly interested in IT related industries and to </w:t>
            </w:r>
            <w:r w:rsidR="00982F4B">
              <w:rPr>
                <w:noProof/>
                <w:color w:val="000000" w:themeColor="text1"/>
              </w:rPr>
              <w:t>work as a softaware engineer after obtaining Bachelors degree from LAB university in Finland.</w:t>
            </w:r>
          </w:p>
        </w:tc>
      </w:tr>
    </w:tbl>
    <w:p w14:paraId="2835AC5E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54EFD" w14:textId="77777777" w:rsidR="008E23CA" w:rsidRDefault="008E23CA" w:rsidP="000C45FF">
      <w:r>
        <w:separator/>
      </w:r>
    </w:p>
  </w:endnote>
  <w:endnote w:type="continuationSeparator" w:id="0">
    <w:p w14:paraId="48EFE977" w14:textId="77777777" w:rsidR="008E23CA" w:rsidRDefault="008E23C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418D6" w14:textId="77777777" w:rsidR="008E23CA" w:rsidRDefault="008E23CA" w:rsidP="000C45FF">
      <w:r>
        <w:separator/>
      </w:r>
    </w:p>
  </w:footnote>
  <w:footnote w:type="continuationSeparator" w:id="0">
    <w:p w14:paraId="56D3355F" w14:textId="77777777" w:rsidR="008E23CA" w:rsidRDefault="008E23C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35E3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CB6BA3" wp14:editId="70ED118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B0689"/>
    <w:multiLevelType w:val="hybridMultilevel"/>
    <w:tmpl w:val="67CEB410"/>
    <w:lvl w:ilvl="0" w:tplc="A66E76E4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73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80"/>
    <w:rsid w:val="00036450"/>
    <w:rsid w:val="00094499"/>
    <w:rsid w:val="000B23D5"/>
    <w:rsid w:val="000C45FF"/>
    <w:rsid w:val="000E3FD1"/>
    <w:rsid w:val="00112054"/>
    <w:rsid w:val="001317D8"/>
    <w:rsid w:val="001525E1"/>
    <w:rsid w:val="00166A99"/>
    <w:rsid w:val="00180329"/>
    <w:rsid w:val="0019001F"/>
    <w:rsid w:val="001A74A5"/>
    <w:rsid w:val="001B2ABD"/>
    <w:rsid w:val="001E0391"/>
    <w:rsid w:val="001E1759"/>
    <w:rsid w:val="001E4D86"/>
    <w:rsid w:val="001F1ECC"/>
    <w:rsid w:val="002134C1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E23CA"/>
    <w:rsid w:val="009260CD"/>
    <w:rsid w:val="00935B61"/>
    <w:rsid w:val="00940A66"/>
    <w:rsid w:val="00952C25"/>
    <w:rsid w:val="00982F4B"/>
    <w:rsid w:val="009B320D"/>
    <w:rsid w:val="00A2118D"/>
    <w:rsid w:val="00AD0A50"/>
    <w:rsid w:val="00AD76E2"/>
    <w:rsid w:val="00AE5BCF"/>
    <w:rsid w:val="00B20152"/>
    <w:rsid w:val="00B359E4"/>
    <w:rsid w:val="00B57D98"/>
    <w:rsid w:val="00B70850"/>
    <w:rsid w:val="00B85D47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D2C80"/>
    <w:rsid w:val="00F60274"/>
    <w:rsid w:val="00F6378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46DD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6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ika%20Wijesuriya\AppData\Local\Microsoft\Office\16.0\DTS\en-US%7b27E2F763-36B6-45F9-AA7A-866ECFA851DE%7d\%7bCB4A4FD3-AD5B-47A5-84E7-44928AD6FCE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033513B36045B38B751B419EB0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A569D-6F22-49B7-BA7A-AB793297F586}"/>
      </w:docPartPr>
      <w:docPartBody>
        <w:p w:rsidR="00000000" w:rsidRDefault="00000000">
          <w:pPr>
            <w:pStyle w:val="74033513B36045B38B751B419EB0CD03"/>
          </w:pPr>
          <w:r w:rsidRPr="00D5459D">
            <w:t>Profile</w:t>
          </w:r>
        </w:p>
      </w:docPartBody>
    </w:docPart>
    <w:docPart>
      <w:docPartPr>
        <w:name w:val="B69E96EA6EBA4C6083351CBB3408D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798FA-BDE2-44B1-A1D2-6DDD32E2F310}"/>
      </w:docPartPr>
      <w:docPartBody>
        <w:p w:rsidR="00000000" w:rsidRDefault="00000000">
          <w:pPr>
            <w:pStyle w:val="B69E96EA6EBA4C6083351CBB3408D05F"/>
          </w:pPr>
          <w:r w:rsidRPr="00CB0055">
            <w:t>Contact</w:t>
          </w:r>
        </w:p>
      </w:docPartBody>
    </w:docPart>
    <w:docPart>
      <w:docPartPr>
        <w:name w:val="8E112100BD3249B5A618BDE55A50F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2D063-8B69-4B07-894A-282AC7BAF7A7}"/>
      </w:docPartPr>
      <w:docPartBody>
        <w:p w:rsidR="00000000" w:rsidRDefault="00000000">
          <w:pPr>
            <w:pStyle w:val="8E112100BD3249B5A618BDE55A50F280"/>
          </w:pPr>
          <w:r w:rsidRPr="004D3011">
            <w:t>PHONE:</w:t>
          </w:r>
        </w:p>
      </w:docPartBody>
    </w:docPart>
    <w:docPart>
      <w:docPartPr>
        <w:name w:val="3D1CB908F7464171B091589F139A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73B8E-BF9E-457D-958B-68D6510A07CF}"/>
      </w:docPartPr>
      <w:docPartBody>
        <w:p w:rsidR="00000000" w:rsidRDefault="00000000">
          <w:pPr>
            <w:pStyle w:val="3D1CB908F7464171B091589F139AB26A"/>
          </w:pPr>
          <w:r w:rsidRPr="004D3011">
            <w:t>EMAIL:</w:t>
          </w:r>
        </w:p>
      </w:docPartBody>
    </w:docPart>
    <w:docPart>
      <w:docPartPr>
        <w:name w:val="733358BEC4D34A5EAD6D4CA40875C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1693F-D3AC-4090-BF28-A607093B04D4}"/>
      </w:docPartPr>
      <w:docPartBody>
        <w:p w:rsidR="00000000" w:rsidRDefault="00000000">
          <w:pPr>
            <w:pStyle w:val="733358BEC4D34A5EAD6D4CA40875CE73"/>
          </w:pPr>
          <w:r w:rsidRPr="00CB0055">
            <w:t>Hobbies</w:t>
          </w:r>
        </w:p>
      </w:docPartBody>
    </w:docPart>
    <w:docPart>
      <w:docPartPr>
        <w:name w:val="25B0CFA344684959844869FE22590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B92A0-29EF-4C96-BB1D-858035424050}"/>
      </w:docPartPr>
      <w:docPartBody>
        <w:p w:rsidR="00000000" w:rsidRDefault="00000000">
          <w:pPr>
            <w:pStyle w:val="25B0CFA344684959844869FE22590BE7"/>
          </w:pPr>
          <w:r w:rsidRPr="00036450">
            <w:t>EDUCATION</w:t>
          </w:r>
        </w:p>
      </w:docPartBody>
    </w:docPart>
    <w:docPart>
      <w:docPartPr>
        <w:name w:val="FEF0A5C18E7B44929F59AA360DED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896B2-29A4-40E5-B7EB-D96AD8BFE972}"/>
      </w:docPartPr>
      <w:docPartBody>
        <w:p w:rsidR="00000000" w:rsidRDefault="00000000">
          <w:pPr>
            <w:pStyle w:val="FEF0A5C18E7B44929F59AA360DEDE98C"/>
          </w:pPr>
          <w:r w:rsidRPr="00036450">
            <w:t>WORK EXPERIENCE</w:t>
          </w:r>
        </w:p>
      </w:docPartBody>
    </w:docPart>
    <w:docPart>
      <w:docPartPr>
        <w:name w:val="DD703D1259B746F483743CE8A98F6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F84E4-78CC-42A9-8D71-34796FBF84D3}"/>
      </w:docPartPr>
      <w:docPartBody>
        <w:p w:rsidR="00000000" w:rsidRDefault="00000000">
          <w:pPr>
            <w:pStyle w:val="DD703D1259B746F483743CE8A98F674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DC"/>
    <w:rsid w:val="00CB16DC"/>
    <w:rsid w:val="00F6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6BE516908045919949FD2AF283F028">
    <w:name w:val="686BE516908045919949FD2AF283F028"/>
  </w:style>
  <w:style w:type="paragraph" w:customStyle="1" w:styleId="03CCDE490F5C4565876764724748AB4A">
    <w:name w:val="03CCDE490F5C4565876764724748AB4A"/>
  </w:style>
  <w:style w:type="paragraph" w:customStyle="1" w:styleId="74033513B36045B38B751B419EB0CD03">
    <w:name w:val="74033513B36045B38B751B419EB0CD03"/>
  </w:style>
  <w:style w:type="paragraph" w:customStyle="1" w:styleId="3374BB480A2C4A918B2B08564B52F3BD">
    <w:name w:val="3374BB480A2C4A918B2B08564B52F3BD"/>
  </w:style>
  <w:style w:type="paragraph" w:customStyle="1" w:styleId="B69E96EA6EBA4C6083351CBB3408D05F">
    <w:name w:val="B69E96EA6EBA4C6083351CBB3408D05F"/>
  </w:style>
  <w:style w:type="paragraph" w:customStyle="1" w:styleId="8E112100BD3249B5A618BDE55A50F280">
    <w:name w:val="8E112100BD3249B5A618BDE55A50F280"/>
  </w:style>
  <w:style w:type="paragraph" w:customStyle="1" w:styleId="04BD5E8F55154602B57107CD9ABDB2EB">
    <w:name w:val="04BD5E8F55154602B57107CD9ABDB2EB"/>
  </w:style>
  <w:style w:type="paragraph" w:customStyle="1" w:styleId="8829B7907E2045DEB65D7BCDDC1A3A6D">
    <w:name w:val="8829B7907E2045DEB65D7BCDDC1A3A6D"/>
  </w:style>
  <w:style w:type="paragraph" w:customStyle="1" w:styleId="50331930A8A64FB09CABA89B6F839D6B">
    <w:name w:val="50331930A8A64FB09CABA89B6F839D6B"/>
  </w:style>
  <w:style w:type="paragraph" w:customStyle="1" w:styleId="3D1CB908F7464171B091589F139AB26A">
    <w:name w:val="3D1CB908F7464171B091589F139AB26A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C927CD5F0A004EC7A5CB8817996570FD">
    <w:name w:val="C927CD5F0A004EC7A5CB8817996570FD"/>
  </w:style>
  <w:style w:type="paragraph" w:customStyle="1" w:styleId="733358BEC4D34A5EAD6D4CA40875CE73">
    <w:name w:val="733358BEC4D34A5EAD6D4CA40875CE73"/>
  </w:style>
  <w:style w:type="paragraph" w:customStyle="1" w:styleId="F93A2B0F29E544D484F8EBBF3D9969E5">
    <w:name w:val="F93A2B0F29E544D484F8EBBF3D9969E5"/>
  </w:style>
  <w:style w:type="paragraph" w:customStyle="1" w:styleId="60F08CE058D04898980BBDDE80AC1472">
    <w:name w:val="60F08CE058D04898980BBDDE80AC1472"/>
  </w:style>
  <w:style w:type="paragraph" w:customStyle="1" w:styleId="F26364B965CC410F8E7B7CB7419D918E">
    <w:name w:val="F26364B965CC410F8E7B7CB7419D918E"/>
  </w:style>
  <w:style w:type="paragraph" w:customStyle="1" w:styleId="96184FADBB304683B9BF838143B7E54F">
    <w:name w:val="96184FADBB304683B9BF838143B7E54F"/>
  </w:style>
  <w:style w:type="paragraph" w:customStyle="1" w:styleId="25B0CFA344684959844869FE22590BE7">
    <w:name w:val="25B0CFA344684959844869FE22590BE7"/>
  </w:style>
  <w:style w:type="paragraph" w:customStyle="1" w:styleId="ACBB7B2C644C482287E79CD63C669CF3">
    <w:name w:val="ACBB7B2C644C482287E79CD63C669CF3"/>
  </w:style>
  <w:style w:type="paragraph" w:customStyle="1" w:styleId="C9996FE1A87641FA9C599773625BBED2">
    <w:name w:val="C9996FE1A87641FA9C599773625BBED2"/>
  </w:style>
  <w:style w:type="paragraph" w:customStyle="1" w:styleId="5FC9F3AC557A478B87DC2C8B8B737D55">
    <w:name w:val="5FC9F3AC557A478B87DC2C8B8B737D55"/>
  </w:style>
  <w:style w:type="paragraph" w:customStyle="1" w:styleId="8D093F2849964784BB1493E866153F3D">
    <w:name w:val="8D093F2849964784BB1493E866153F3D"/>
  </w:style>
  <w:style w:type="paragraph" w:customStyle="1" w:styleId="EA7342B2491E4A33A174AA7196829D12">
    <w:name w:val="EA7342B2491E4A33A174AA7196829D12"/>
  </w:style>
  <w:style w:type="paragraph" w:customStyle="1" w:styleId="0C7C401D429A43A88CEFCB13E2DE6EAF">
    <w:name w:val="0C7C401D429A43A88CEFCB13E2DE6EAF"/>
  </w:style>
  <w:style w:type="paragraph" w:customStyle="1" w:styleId="2ADE8ED6E8EB45058D71A82C3195804A">
    <w:name w:val="2ADE8ED6E8EB45058D71A82C3195804A"/>
  </w:style>
  <w:style w:type="paragraph" w:customStyle="1" w:styleId="FEF0A5C18E7B44929F59AA360DEDE98C">
    <w:name w:val="FEF0A5C18E7B44929F59AA360DEDE98C"/>
  </w:style>
  <w:style w:type="paragraph" w:customStyle="1" w:styleId="B5AC8DC8E6114CE19FF9921D6B9CD916">
    <w:name w:val="B5AC8DC8E6114CE19FF9921D6B9CD916"/>
  </w:style>
  <w:style w:type="paragraph" w:customStyle="1" w:styleId="2570E56D2AE3408DBCBBE3305B20BC3B">
    <w:name w:val="2570E56D2AE3408DBCBBE3305B20BC3B"/>
  </w:style>
  <w:style w:type="paragraph" w:customStyle="1" w:styleId="7B3FEF7F793B4882964B7F4E749C0D16">
    <w:name w:val="7B3FEF7F793B4882964B7F4E749C0D16"/>
  </w:style>
  <w:style w:type="paragraph" w:customStyle="1" w:styleId="0685FCB57E4E4747870C35CE00DD2657">
    <w:name w:val="0685FCB57E4E4747870C35CE00DD2657"/>
  </w:style>
  <w:style w:type="paragraph" w:customStyle="1" w:styleId="E5F9FD19B9994A8FAA9AB237C0A9CAA2">
    <w:name w:val="E5F9FD19B9994A8FAA9AB237C0A9CAA2"/>
  </w:style>
  <w:style w:type="paragraph" w:customStyle="1" w:styleId="3D2D9129E210422D95D83FF8F8DD9942">
    <w:name w:val="3D2D9129E210422D95D83FF8F8DD9942"/>
  </w:style>
  <w:style w:type="paragraph" w:customStyle="1" w:styleId="07FF4B6CED92470EA42D00494415683C">
    <w:name w:val="07FF4B6CED92470EA42D00494415683C"/>
  </w:style>
  <w:style w:type="paragraph" w:customStyle="1" w:styleId="3701E57DC1814E72AD04FC3FDCE13BA6">
    <w:name w:val="3701E57DC1814E72AD04FC3FDCE13BA6"/>
  </w:style>
  <w:style w:type="paragraph" w:customStyle="1" w:styleId="6B707D4052BD43C6B57CEE7040293635">
    <w:name w:val="6B707D4052BD43C6B57CEE7040293635"/>
  </w:style>
  <w:style w:type="paragraph" w:customStyle="1" w:styleId="DEA5FEF925994F2E8BBC5AB2DA95670B">
    <w:name w:val="DEA5FEF925994F2E8BBC5AB2DA95670B"/>
  </w:style>
  <w:style w:type="paragraph" w:customStyle="1" w:styleId="6E61AF1ACD8C4ED9BAA55F1EC6493C0A">
    <w:name w:val="6E61AF1ACD8C4ED9BAA55F1EC6493C0A"/>
  </w:style>
  <w:style w:type="paragraph" w:customStyle="1" w:styleId="9259F3FA3C4943819122E931FD2C4E82">
    <w:name w:val="9259F3FA3C4943819122E931FD2C4E82"/>
  </w:style>
  <w:style w:type="paragraph" w:customStyle="1" w:styleId="0C614DEB51354B9AAF52478952C4DBB2">
    <w:name w:val="0C614DEB51354B9AAF52478952C4DBB2"/>
  </w:style>
  <w:style w:type="paragraph" w:customStyle="1" w:styleId="DE315920CC3F46A58DACB36306358F7B">
    <w:name w:val="DE315920CC3F46A58DACB36306358F7B"/>
  </w:style>
  <w:style w:type="paragraph" w:customStyle="1" w:styleId="95EF881F6654492AB9CC49EBC5923AFC">
    <w:name w:val="95EF881F6654492AB9CC49EBC5923AF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DD703D1259B746F483743CE8A98F6742">
    <w:name w:val="DD703D1259B746F483743CE8A98F6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{CB4A4FD3-AD5B-47A5-84E7-44928AD6FCED}tf00546271_win32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2024-09-25T05:41:00Z</dcterms:created>
  <dcterms:modified xsi:type="dcterms:W3CDTF">2024-09-25T06:37:00Z</dcterms:modified>
</cp:coreProperties>
</file>